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85E" w:rsidRDefault="003F173B">
      <w:pPr>
        <w:pStyle w:val="Heading1"/>
      </w:pPr>
      <w:r>
        <w:t>Presentation</w:t>
      </w:r>
      <w:r w:rsidR="00BF4091">
        <w:t xml:space="preserve"> (Rough Draft v .1)</w:t>
      </w:r>
    </w:p>
    <w:p w:rsidR="003F173B" w:rsidRDefault="003F173B" w:rsidP="003F173B">
      <w:pPr>
        <w:pStyle w:val="Heading2"/>
        <w:numPr>
          <w:ilvl w:val="0"/>
          <w:numId w:val="7"/>
        </w:numPr>
      </w:pPr>
      <w:r>
        <w:t>Title Slide</w:t>
      </w:r>
    </w:p>
    <w:p w:rsidR="003F173B" w:rsidRPr="002F1AD7" w:rsidRDefault="003F173B" w:rsidP="002F1AD7">
      <w:pPr>
        <w:pStyle w:val="ListParagraph"/>
        <w:numPr>
          <w:ilvl w:val="0"/>
          <w:numId w:val="11"/>
        </w:numPr>
      </w:pPr>
      <w:r w:rsidRPr="002F1AD7">
        <w:t>"Child, Adolescent, Adult Autism: What Change?</w:t>
      </w:r>
    </w:p>
    <w:p w:rsidR="003F173B" w:rsidRPr="002F1AD7" w:rsidRDefault="003F173B" w:rsidP="002F1AD7">
      <w:pPr>
        <w:pStyle w:val="ListParagraph"/>
        <w:numPr>
          <w:ilvl w:val="0"/>
          <w:numId w:val="11"/>
        </w:numPr>
      </w:pPr>
      <w:r w:rsidRPr="002F1AD7">
        <w:t>Sub-title: Is Jaundice a significant predictor? Is ethnicity a significant predictor?</w:t>
      </w:r>
    </w:p>
    <w:p w:rsidR="002F1AD7" w:rsidRPr="002F1AD7" w:rsidRDefault="002F1AD7" w:rsidP="002F1AD7">
      <w:pPr>
        <w:pStyle w:val="ListParagraph"/>
        <w:numPr>
          <w:ilvl w:val="0"/>
          <w:numId w:val="11"/>
        </w:numPr>
      </w:pPr>
      <w:r w:rsidRPr="002F1AD7">
        <w:t>Autism Logo</w:t>
      </w:r>
    </w:p>
    <w:p w:rsidR="002F1AD7" w:rsidRPr="002F1AD7" w:rsidRDefault="002F1AD7" w:rsidP="002F1AD7">
      <w:pPr>
        <w:pStyle w:val="ListParagraph"/>
        <w:numPr>
          <w:ilvl w:val="0"/>
          <w:numId w:val="11"/>
        </w:numPr>
      </w:pPr>
      <w:r w:rsidRPr="002F1AD7">
        <w:t>Bethel Tech powered by Woz U</w:t>
      </w:r>
    </w:p>
    <w:p w:rsidR="002F1AD7" w:rsidRPr="002F1AD7" w:rsidRDefault="002F1AD7" w:rsidP="002F1AD7">
      <w:pPr>
        <w:pStyle w:val="ListParagraph"/>
        <w:numPr>
          <w:ilvl w:val="0"/>
          <w:numId w:val="11"/>
        </w:numPr>
      </w:pPr>
      <w:r w:rsidRPr="002F1AD7">
        <w:t>Team member names</w:t>
      </w:r>
    </w:p>
    <w:p w:rsidR="002F1AD7" w:rsidRDefault="003F173B" w:rsidP="002F1AD7">
      <w:pPr>
        <w:pStyle w:val="Heading2"/>
        <w:numPr>
          <w:ilvl w:val="0"/>
          <w:numId w:val="7"/>
        </w:numPr>
      </w:pPr>
      <w:r>
        <w:t>Your Background</w:t>
      </w:r>
    </w:p>
    <w:p w:rsidR="002F1AD7" w:rsidRPr="002F1AD7" w:rsidRDefault="002F1AD7" w:rsidP="002F1AD7">
      <w:pPr>
        <w:pStyle w:val="ListParagraph"/>
        <w:numPr>
          <w:ilvl w:val="0"/>
          <w:numId w:val="14"/>
        </w:numPr>
      </w:pPr>
      <w:r>
        <w:t>Y</w:t>
      </w:r>
      <w:r w:rsidRPr="002F1AD7">
        <w:t>ou should have a slide for each team member that covers your background. Talk about your previous education, employment, or subject matter expertise. Tell folks where you are currently or were last employed.</w:t>
      </w:r>
    </w:p>
    <w:p w:rsidR="003F173B" w:rsidRDefault="003F173B" w:rsidP="003F173B">
      <w:pPr>
        <w:pStyle w:val="Heading2"/>
        <w:numPr>
          <w:ilvl w:val="0"/>
          <w:numId w:val="7"/>
        </w:numPr>
      </w:pPr>
      <w:r>
        <w:t>Project Introduction / Background</w:t>
      </w:r>
    </w:p>
    <w:p w:rsidR="002F1AD7" w:rsidRDefault="002F1AD7" w:rsidP="002F1AD7">
      <w:pPr>
        <w:pStyle w:val="ListParagraph"/>
        <w:numPr>
          <w:ilvl w:val="0"/>
          <w:numId w:val="14"/>
        </w:numPr>
      </w:pPr>
      <w:r>
        <w:t>What is ASD?</w:t>
      </w:r>
    </w:p>
    <w:p w:rsidR="002F1AD7" w:rsidRDefault="0033312E" w:rsidP="002F1AD7">
      <w:pPr>
        <w:pStyle w:val="ListParagraph"/>
        <w:numPr>
          <w:ilvl w:val="1"/>
          <w:numId w:val="14"/>
        </w:numPr>
      </w:pPr>
      <w:r>
        <w:t>Basic facts about autism and statistical impact in America.</w:t>
      </w:r>
    </w:p>
    <w:p w:rsidR="002F1AD7" w:rsidRDefault="002F1AD7" w:rsidP="002F1AD7">
      <w:pPr>
        <w:pStyle w:val="ListParagraph"/>
        <w:numPr>
          <w:ilvl w:val="0"/>
          <w:numId w:val="14"/>
        </w:numPr>
      </w:pPr>
      <w:r>
        <w:t>Explain ASD test app</w:t>
      </w:r>
    </w:p>
    <w:p w:rsidR="002F1AD7" w:rsidRDefault="002F1AD7" w:rsidP="002F1AD7">
      <w:pPr>
        <w:pStyle w:val="ListParagraph"/>
        <w:numPr>
          <w:ilvl w:val="1"/>
          <w:numId w:val="14"/>
        </w:numPr>
      </w:pPr>
      <w:r>
        <w:t>Objective of test is to give someone an indication that they need to visit a healthcare professional.</w:t>
      </w:r>
    </w:p>
    <w:p w:rsidR="002F1AD7" w:rsidRPr="002F1AD7" w:rsidRDefault="002F1AD7" w:rsidP="002F1AD7">
      <w:pPr>
        <w:pStyle w:val="ListParagraph"/>
        <w:numPr>
          <w:ilvl w:val="1"/>
          <w:numId w:val="14"/>
        </w:numPr>
      </w:pPr>
      <w:r>
        <w:t>Explain 10 Questions and how they were research based. Give reference</w:t>
      </w:r>
      <w:r w:rsidR="00BF4091">
        <w:t>s</w:t>
      </w:r>
      <w:r>
        <w:t xml:space="preserve">. Identify the groups </w:t>
      </w:r>
      <w:r w:rsidR="00BF4091">
        <w:t>by type of</w:t>
      </w:r>
      <w:r w:rsidR="0033312E">
        <w:t xml:space="preserve"> questions and not by </w:t>
      </w:r>
      <w:r w:rsidR="000C5544">
        <w:t>age groups</w:t>
      </w:r>
      <w:bookmarkStart w:id="0" w:name="_GoBack"/>
      <w:bookmarkEnd w:id="0"/>
    </w:p>
    <w:p w:rsidR="003F173B" w:rsidRDefault="003F173B" w:rsidP="003F173B">
      <w:pPr>
        <w:pStyle w:val="Heading2"/>
        <w:numPr>
          <w:ilvl w:val="0"/>
          <w:numId w:val="7"/>
        </w:numPr>
      </w:pPr>
      <w:r>
        <w:t>Methods</w:t>
      </w:r>
    </w:p>
    <w:p w:rsidR="000C5544" w:rsidRDefault="000C5544" w:rsidP="000C5544">
      <w:pPr>
        <w:pStyle w:val="ListParagraph"/>
        <w:numPr>
          <w:ilvl w:val="0"/>
          <w:numId w:val="15"/>
        </w:numPr>
      </w:pPr>
      <w:r>
        <w:t>Data came from ASDtest.com</w:t>
      </w:r>
    </w:p>
    <w:p w:rsidR="000C5544" w:rsidRDefault="000C5544" w:rsidP="000C5544">
      <w:pPr>
        <w:pStyle w:val="ListParagraph"/>
        <w:numPr>
          <w:ilvl w:val="0"/>
          <w:numId w:val="15"/>
        </w:numPr>
      </w:pPr>
      <w:r>
        <w:lastRenderedPageBreak/>
        <w:t>Flow Chart starting with a cell phone with ASD App open and it branches out to 3 datasets (Child, Adolescent, Adult)</w:t>
      </w:r>
    </w:p>
    <w:p w:rsidR="000C5544" w:rsidRDefault="000C5544" w:rsidP="0033312E">
      <w:pPr>
        <w:pStyle w:val="ListParagraph"/>
        <w:numPr>
          <w:ilvl w:val="0"/>
          <w:numId w:val="15"/>
        </w:numPr>
      </w:pPr>
      <w:r>
        <w:t>Data Wrangling</w:t>
      </w:r>
    </w:p>
    <w:p w:rsidR="0033312E" w:rsidRDefault="0033312E" w:rsidP="000C5544">
      <w:pPr>
        <w:pStyle w:val="ListParagraph"/>
        <w:numPr>
          <w:ilvl w:val="1"/>
          <w:numId w:val="15"/>
        </w:numPr>
      </w:pPr>
      <w:r>
        <w:t>Cleaned Data</w:t>
      </w:r>
      <w:r w:rsidR="000C5544">
        <w:t xml:space="preserve"> (In both R and Python)</w:t>
      </w:r>
    </w:p>
    <w:p w:rsidR="000C5544" w:rsidRDefault="000C5544" w:rsidP="000C5544">
      <w:pPr>
        <w:pStyle w:val="ListParagraph"/>
        <w:numPr>
          <w:ilvl w:val="1"/>
          <w:numId w:val="15"/>
        </w:numPr>
      </w:pPr>
      <w:r>
        <w:t>Eliminated non-relevant data</w:t>
      </w:r>
    </w:p>
    <w:p w:rsidR="000C5544" w:rsidRDefault="000C5544" w:rsidP="000C5544">
      <w:pPr>
        <w:pStyle w:val="ListParagraph"/>
        <w:numPr>
          <w:ilvl w:val="1"/>
          <w:numId w:val="15"/>
        </w:numPr>
      </w:pPr>
      <w:r>
        <w:t xml:space="preserve">Recoded, Dummy coded, combined </w:t>
      </w:r>
    </w:p>
    <w:p w:rsidR="0033312E" w:rsidRDefault="0033312E" w:rsidP="000C5544">
      <w:pPr>
        <w:pStyle w:val="ListParagraph"/>
        <w:numPr>
          <w:ilvl w:val="1"/>
          <w:numId w:val="15"/>
        </w:numPr>
      </w:pPr>
      <w:r>
        <w:t>Extracted Yes responses</w:t>
      </w:r>
    </w:p>
    <w:p w:rsidR="00EB796E" w:rsidRPr="00EB796E" w:rsidRDefault="00EB796E" w:rsidP="00EB796E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t>(show the 742 responses)</w:t>
      </w:r>
    </w:p>
    <w:p w:rsidR="00EB796E" w:rsidRPr="00EB796E" w:rsidRDefault="00EB796E" w:rsidP="00BF4091">
      <w:pPr>
        <w:pStyle w:val="ListParagraph"/>
        <w:numPr>
          <w:ilvl w:val="2"/>
          <w:numId w:val="15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t>asd_all.csv</w:t>
      </w:r>
      <w:r w:rsidRPr="00EB796E">
        <w:t xml:space="preserve"> </w:t>
      </w:r>
    </w:p>
    <w:p w:rsidR="0033312E" w:rsidRDefault="0033312E" w:rsidP="0033312E">
      <w:pPr>
        <w:pStyle w:val="ListParagraph"/>
        <w:numPr>
          <w:ilvl w:val="0"/>
          <w:numId w:val="15"/>
        </w:numPr>
      </w:pPr>
      <w:r>
        <w:t>Chi-Square</w:t>
      </w:r>
    </w:p>
    <w:p w:rsidR="000C5544" w:rsidRDefault="000C5544" w:rsidP="000C5544">
      <w:pPr>
        <w:pStyle w:val="ListParagraph"/>
        <w:numPr>
          <w:ilvl w:val="1"/>
          <w:numId w:val="15"/>
        </w:numPr>
      </w:pPr>
      <w:r>
        <w:t>Mutate</w:t>
      </w:r>
    </w:p>
    <w:p w:rsidR="0033312E" w:rsidRDefault="0033312E" w:rsidP="0033312E">
      <w:pPr>
        <w:pStyle w:val="ListParagraph"/>
        <w:numPr>
          <w:ilvl w:val="0"/>
          <w:numId w:val="15"/>
        </w:numPr>
      </w:pPr>
      <w:r>
        <w:t xml:space="preserve">Machine Learning </w:t>
      </w:r>
    </w:p>
    <w:p w:rsidR="000C5544" w:rsidRDefault="00EB796E" w:rsidP="000C5544">
      <w:pPr>
        <w:pStyle w:val="ListParagraph"/>
        <w:numPr>
          <w:ilvl w:val="1"/>
          <w:numId w:val="15"/>
        </w:numPr>
      </w:pPr>
      <w:r>
        <w:t>Stepwise</w:t>
      </w:r>
      <w:r w:rsidR="000C5544">
        <w:t xml:space="preserve"> Regression</w:t>
      </w:r>
    </w:p>
    <w:p w:rsidR="000C5544" w:rsidRDefault="000C5544" w:rsidP="000C5544">
      <w:pPr>
        <w:pStyle w:val="ListParagraph"/>
        <w:numPr>
          <w:ilvl w:val="2"/>
          <w:numId w:val="15"/>
        </w:numPr>
      </w:pPr>
      <w:r>
        <w:t>Optimized variable to use in RF.</w:t>
      </w:r>
    </w:p>
    <w:p w:rsidR="000C5544" w:rsidRDefault="000C5544" w:rsidP="000C5544">
      <w:pPr>
        <w:pStyle w:val="ListParagraph"/>
        <w:numPr>
          <w:ilvl w:val="2"/>
          <w:numId w:val="15"/>
        </w:numPr>
      </w:pPr>
      <w:r>
        <w:t>Found that Jaundice was not significant predictor</w:t>
      </w:r>
    </w:p>
    <w:p w:rsidR="000C5544" w:rsidRDefault="000C5544" w:rsidP="000C5544">
      <w:pPr>
        <w:pStyle w:val="ListParagraph"/>
        <w:numPr>
          <w:ilvl w:val="2"/>
          <w:numId w:val="15"/>
        </w:numPr>
      </w:pPr>
      <w:r>
        <w:t>Found Asian and White were significant</w:t>
      </w:r>
      <w:r w:rsidR="00EB796E">
        <w:t xml:space="preserve"> predictors</w:t>
      </w:r>
    </w:p>
    <w:p w:rsidR="00EB796E" w:rsidRPr="0033312E" w:rsidRDefault="00EB796E" w:rsidP="000C5544">
      <w:pPr>
        <w:pStyle w:val="ListParagraph"/>
        <w:numPr>
          <w:ilvl w:val="2"/>
          <w:numId w:val="15"/>
        </w:numPr>
      </w:pPr>
      <w:r>
        <w:t>How good of predictors where they in RF?</w:t>
      </w:r>
    </w:p>
    <w:p w:rsidR="000C5544" w:rsidRDefault="003F173B" w:rsidP="000C5544">
      <w:pPr>
        <w:pStyle w:val="Heading2"/>
        <w:numPr>
          <w:ilvl w:val="0"/>
          <w:numId w:val="7"/>
        </w:numPr>
      </w:pPr>
      <w:r>
        <w:t>Results</w:t>
      </w:r>
    </w:p>
    <w:p w:rsidR="000C5544" w:rsidRDefault="00EB796E" w:rsidP="000C5544">
      <w:pPr>
        <w:pStyle w:val="ListParagraph"/>
        <w:numPr>
          <w:ilvl w:val="0"/>
          <w:numId w:val="16"/>
        </w:numPr>
      </w:pPr>
      <w:r>
        <w:t>Chi-square</w:t>
      </w:r>
    </w:p>
    <w:p w:rsidR="00EB796E" w:rsidRDefault="00EB796E" w:rsidP="000C5544">
      <w:pPr>
        <w:pStyle w:val="ListParagraph"/>
        <w:numPr>
          <w:ilvl w:val="0"/>
          <w:numId w:val="16"/>
        </w:numPr>
      </w:pPr>
      <w:r>
        <w:t>Stepwise Regression</w:t>
      </w:r>
    </w:p>
    <w:p w:rsidR="00EB796E" w:rsidRDefault="00EB796E" w:rsidP="000C5544">
      <w:pPr>
        <w:pStyle w:val="ListParagraph"/>
        <w:numPr>
          <w:ilvl w:val="0"/>
          <w:numId w:val="16"/>
        </w:numPr>
      </w:pPr>
      <w:r>
        <w:t>Random Forest</w:t>
      </w:r>
    </w:p>
    <w:p w:rsidR="00EB796E" w:rsidRPr="000C5544" w:rsidRDefault="00EB796E" w:rsidP="000C5544">
      <w:pPr>
        <w:pStyle w:val="ListParagraph"/>
        <w:numPr>
          <w:ilvl w:val="0"/>
          <w:numId w:val="16"/>
        </w:numPr>
      </w:pPr>
      <w:r>
        <w:t>Image Analysis</w:t>
      </w:r>
    </w:p>
    <w:p w:rsidR="003F173B" w:rsidRDefault="003F173B" w:rsidP="003F173B">
      <w:pPr>
        <w:pStyle w:val="Heading2"/>
        <w:numPr>
          <w:ilvl w:val="0"/>
          <w:numId w:val="7"/>
        </w:numPr>
      </w:pPr>
      <w:r>
        <w:t>Summary</w:t>
      </w:r>
    </w:p>
    <w:p w:rsidR="003F173B" w:rsidRDefault="003F173B" w:rsidP="003F173B">
      <w:pPr>
        <w:pStyle w:val="Heading2"/>
        <w:numPr>
          <w:ilvl w:val="0"/>
          <w:numId w:val="7"/>
        </w:numPr>
      </w:pPr>
      <w:r>
        <w:t>Conclusions</w:t>
      </w:r>
    </w:p>
    <w:p w:rsidR="002F1AD7" w:rsidRPr="002F1AD7" w:rsidRDefault="002F1AD7" w:rsidP="002F1AD7">
      <w:pPr>
        <w:pStyle w:val="ListParagraph"/>
        <w:numPr>
          <w:ilvl w:val="0"/>
          <w:numId w:val="14"/>
        </w:numPr>
      </w:pPr>
      <w:r>
        <w:t>List thank you to Meredith and Devin</w:t>
      </w:r>
    </w:p>
    <w:p w:rsidR="00BB685E" w:rsidRDefault="003F173B" w:rsidP="003F173B">
      <w:pPr>
        <w:pStyle w:val="Heading2"/>
        <w:numPr>
          <w:ilvl w:val="0"/>
          <w:numId w:val="7"/>
        </w:numPr>
      </w:pPr>
      <w:r>
        <w:t>Questions</w:t>
      </w:r>
    </w:p>
    <w:sectPr w:rsidR="00BB685E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96E" w:rsidRDefault="00A4496E">
      <w:r>
        <w:separator/>
      </w:r>
    </w:p>
    <w:p w:rsidR="00A4496E" w:rsidRDefault="00A4496E"/>
  </w:endnote>
  <w:endnote w:type="continuationSeparator" w:id="0">
    <w:p w:rsidR="00A4496E" w:rsidRDefault="00A4496E">
      <w:r>
        <w:continuationSeparator/>
      </w:r>
    </w:p>
    <w:p w:rsidR="00A4496E" w:rsidRDefault="00A449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685E" w:rsidRDefault="00A4496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96E" w:rsidRDefault="00A4496E">
      <w:r>
        <w:separator/>
      </w:r>
    </w:p>
    <w:p w:rsidR="00A4496E" w:rsidRDefault="00A4496E"/>
  </w:footnote>
  <w:footnote w:type="continuationSeparator" w:id="0">
    <w:p w:rsidR="00A4496E" w:rsidRDefault="00A4496E">
      <w:r>
        <w:continuationSeparator/>
      </w:r>
    </w:p>
    <w:p w:rsidR="00A4496E" w:rsidRDefault="00A449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B26CE4"/>
    <w:multiLevelType w:val="hybridMultilevel"/>
    <w:tmpl w:val="59DCD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676B20"/>
    <w:multiLevelType w:val="hybridMultilevel"/>
    <w:tmpl w:val="F3FE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B16BC"/>
    <w:multiLevelType w:val="hybridMultilevel"/>
    <w:tmpl w:val="AFC0F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F0765"/>
    <w:multiLevelType w:val="hybridMultilevel"/>
    <w:tmpl w:val="DF348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92CE2"/>
    <w:multiLevelType w:val="hybridMultilevel"/>
    <w:tmpl w:val="17103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27162"/>
    <w:multiLevelType w:val="hybridMultilevel"/>
    <w:tmpl w:val="1408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F2AD0"/>
    <w:multiLevelType w:val="hybridMultilevel"/>
    <w:tmpl w:val="48DC9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9350A"/>
    <w:multiLevelType w:val="hybridMultilevel"/>
    <w:tmpl w:val="86BC3D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E70DA3"/>
    <w:multiLevelType w:val="hybridMultilevel"/>
    <w:tmpl w:val="CEE0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C6D9E"/>
    <w:multiLevelType w:val="hybridMultilevel"/>
    <w:tmpl w:val="76507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D40B5"/>
    <w:multiLevelType w:val="hybridMultilevel"/>
    <w:tmpl w:val="335E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35CE6"/>
    <w:multiLevelType w:val="hybridMultilevel"/>
    <w:tmpl w:val="6E22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2"/>
  </w:num>
  <w:num w:numId="5">
    <w:abstractNumId w:val="7"/>
  </w:num>
  <w:num w:numId="6">
    <w:abstractNumId w:val="2"/>
  </w:num>
  <w:num w:numId="7">
    <w:abstractNumId w:val="10"/>
  </w:num>
  <w:num w:numId="8">
    <w:abstractNumId w:val="8"/>
  </w:num>
  <w:num w:numId="9">
    <w:abstractNumId w:val="5"/>
  </w:num>
  <w:num w:numId="10">
    <w:abstractNumId w:val="9"/>
  </w:num>
  <w:num w:numId="11">
    <w:abstractNumId w:val="3"/>
  </w:num>
  <w:num w:numId="12">
    <w:abstractNumId w:val="14"/>
  </w:num>
  <w:num w:numId="13">
    <w:abstractNumId w:val="4"/>
  </w:num>
  <w:num w:numId="14">
    <w:abstractNumId w:val="15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3B"/>
    <w:rsid w:val="000C5544"/>
    <w:rsid w:val="002F1AD7"/>
    <w:rsid w:val="0033312E"/>
    <w:rsid w:val="003F173B"/>
    <w:rsid w:val="00454576"/>
    <w:rsid w:val="00A4496E"/>
    <w:rsid w:val="00BB685E"/>
    <w:rsid w:val="00BF4091"/>
    <w:rsid w:val="00EB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7379B"/>
  <w15:chartTrackingRefBased/>
  <w15:docId w15:val="{AABB2119-14CC-BA42-AF61-BA970A7F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3F17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1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5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kzepeda/Library/Containers/com.microsoft.Word/Data/Library/Application%20Support/Microsoft/Office/16.0/DTS/en-US%7b1482DB4E-450B-4A41-8924-0121365A4B97%7d/%7bDFFC8CC5-C2AD-DD41-9A43-65728724484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50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Zepeda</dc:creator>
  <cp:keywords/>
  <dc:description/>
  <cp:lastModifiedBy>Mark Zepeda</cp:lastModifiedBy>
  <cp:revision>1</cp:revision>
  <dcterms:created xsi:type="dcterms:W3CDTF">2020-03-31T00:24:00Z</dcterms:created>
  <dcterms:modified xsi:type="dcterms:W3CDTF">2020-03-31T01:32:00Z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